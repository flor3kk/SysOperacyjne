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253E" w14:textId="34006069" w:rsidR="009154C0" w:rsidRPr="009154C0" w:rsidRDefault="009154C0" w:rsidP="009154C0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 xml:space="preserve">Laboratorium </w:t>
      </w:r>
      <w:r w:rsidR="00986D58">
        <w:rPr>
          <w:rFonts w:ascii="Segoe UI" w:hAnsi="Segoe UI" w:cs="Segoe UI"/>
          <w:sz w:val="48"/>
          <w:szCs w:val="48"/>
        </w:rPr>
        <w:t>4</w:t>
      </w:r>
    </w:p>
    <w:p w14:paraId="6603E1BF" w14:textId="7E5922C4" w:rsidR="009154C0" w:rsidRPr="009154C0" w:rsidRDefault="003A1901" w:rsidP="009154C0">
      <w:pPr>
        <w:jc w:val="center"/>
        <w:rPr>
          <w:rFonts w:ascii="Segoe UI Semilight" w:hAnsi="Segoe UI Semilight" w:cs="Segoe UI Semilight"/>
          <w:sz w:val="4"/>
          <w:szCs w:val="4"/>
        </w:rPr>
      </w:pPr>
      <w:r>
        <w:rPr>
          <w:rFonts w:ascii="Segoe UI Semilight" w:hAnsi="Segoe UI Semilight" w:cs="Segoe UI Semilight"/>
          <w:sz w:val="32"/>
          <w:szCs w:val="32"/>
        </w:rPr>
        <w:t>Systemy Operacyjne 2</w:t>
      </w:r>
      <w:r w:rsidR="009154C0" w:rsidRPr="009154C0">
        <w:rPr>
          <w:rFonts w:ascii="Segoe UI Semilight" w:hAnsi="Segoe UI Semilight" w:cs="Segoe UI Semilight"/>
          <w:sz w:val="32"/>
          <w:szCs w:val="32"/>
        </w:rPr>
        <w:br/>
      </w:r>
    </w:p>
    <w:p w14:paraId="11A2F6C4" w14:textId="33E173FA" w:rsidR="00986D58" w:rsidRPr="009154C0" w:rsidRDefault="00986D58" w:rsidP="00986D58">
      <w:pPr>
        <w:jc w:val="center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  <w:i/>
          <w:iCs/>
        </w:rPr>
        <w:t>Florek Bartłomiej 125115</w:t>
      </w:r>
    </w:p>
    <w:p w14:paraId="0123A44F" w14:textId="77777777" w:rsidR="009154C0" w:rsidRPr="004A18C2" w:rsidRDefault="009154C0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56966BD" w14:textId="7E01DB8D" w:rsidR="008B5D23" w:rsidRPr="00792F0E" w:rsidRDefault="004E1D3C" w:rsidP="008B5D23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160E45">
        <w:rPr>
          <w:rFonts w:ascii="Segoe UI" w:hAnsi="Segoe UI" w:cs="Segoe UI"/>
          <w:b/>
          <w:bCs/>
          <w:sz w:val="32"/>
          <w:szCs w:val="32"/>
        </w:rPr>
        <w:t>5.1.3</w:t>
      </w:r>
    </w:p>
    <w:p w14:paraId="5B27AD32" w14:textId="2A915DB8" w:rsidR="004E1D3C" w:rsidRDefault="00AB3826" w:rsidP="00AB3826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5C522BA" wp14:editId="0775544E">
            <wp:extent cx="4714875" cy="4686300"/>
            <wp:effectExtent l="0" t="0" r="9525" b="0"/>
            <wp:docPr id="58153516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35164" name="Obraz 1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D4E7" w14:textId="5F30A80F" w:rsidR="00904E53" w:rsidRDefault="00904E53" w:rsidP="00AB3826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8AC27BB" wp14:editId="4EB4FB3D">
            <wp:extent cx="5760085" cy="544830"/>
            <wp:effectExtent l="0" t="0" r="0" b="7620"/>
            <wp:docPr id="19617231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23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12C4" w14:textId="265010AE" w:rsidR="00AB3826" w:rsidRDefault="00AB3826" w:rsidP="00AB3826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89C9C27" wp14:editId="5B1F862B">
            <wp:extent cx="3619500" cy="1066800"/>
            <wp:effectExtent l="0" t="0" r="0" b="0"/>
            <wp:docPr id="12167525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52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035B" w14:textId="77777777" w:rsidR="00904E53" w:rsidRDefault="00904E53" w:rsidP="00AB3826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43685A3E" w14:textId="77777777" w:rsidR="00904E53" w:rsidRDefault="00904E53" w:rsidP="00AB3826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574C1190" w14:textId="77777777" w:rsidR="00904E53" w:rsidRDefault="00904E53" w:rsidP="00AB3826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75573707" w14:textId="77777777" w:rsidR="00904E53" w:rsidRDefault="00904E53" w:rsidP="00AB3826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102A1E47" w14:textId="77777777" w:rsidR="00904E53" w:rsidRDefault="00904E53" w:rsidP="00AB3826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</w:p>
    <w:p w14:paraId="4E34E347" w14:textId="38EC7111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 xml:space="preserve">Zadanie </w:t>
      </w:r>
      <w:r w:rsidR="00160E45">
        <w:rPr>
          <w:rFonts w:ascii="Segoe UI" w:hAnsi="Segoe UI" w:cs="Segoe UI"/>
          <w:b/>
          <w:bCs/>
          <w:sz w:val="32"/>
          <w:szCs w:val="32"/>
        </w:rPr>
        <w:t>5.2.2</w:t>
      </w:r>
    </w:p>
    <w:p w14:paraId="469C8738" w14:textId="01F9082E" w:rsidR="004E1D3C" w:rsidRDefault="005C44EC" w:rsidP="005C44EC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9BB873B" wp14:editId="589EF367">
            <wp:extent cx="3771900" cy="2628900"/>
            <wp:effectExtent l="0" t="0" r="0" b="0"/>
            <wp:docPr id="22963728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37285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FA38" w14:textId="5888EC87" w:rsidR="005C44EC" w:rsidRDefault="005C44EC" w:rsidP="005C44EC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7E6D0BC" wp14:editId="32842DAE">
            <wp:extent cx="2124075" cy="1066800"/>
            <wp:effectExtent l="0" t="0" r="9525" b="0"/>
            <wp:docPr id="696149046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49046" name="Obraz 1" descr="Obraz zawierający tekst, Czcionka, linia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3357" w14:textId="7E9BA9D5" w:rsidR="005C44EC" w:rsidRPr="00D222F7" w:rsidRDefault="005C44EC" w:rsidP="005C44EC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4CF5B4C" wp14:editId="11EE4376">
            <wp:extent cx="1514475" cy="304800"/>
            <wp:effectExtent l="0" t="0" r="9525" b="0"/>
            <wp:docPr id="2149753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5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4EC" w:rsidRPr="00D222F7" w:rsidSect="00792F0E">
      <w:headerReference w:type="default" r:id="rId16"/>
      <w:footerReference w:type="default" r:id="rId17"/>
      <w:pgSz w:w="11907" w:h="16839" w:code="9"/>
      <w:pgMar w:top="567" w:right="1418" w:bottom="567" w:left="1418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06C8E" w14:textId="77777777" w:rsidR="00CE3F74" w:rsidRDefault="00CE3F74">
      <w:r>
        <w:separator/>
      </w:r>
    </w:p>
  </w:endnote>
  <w:endnote w:type="continuationSeparator" w:id="0">
    <w:p w14:paraId="5C3D6339" w14:textId="77777777" w:rsidR="00CE3F74" w:rsidRDefault="00CE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7967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AA59D" w14:textId="77777777" w:rsidR="00CE3F74" w:rsidRDefault="00CE3F74">
      <w:r>
        <w:separator/>
      </w:r>
    </w:p>
  </w:footnote>
  <w:footnote w:type="continuationSeparator" w:id="0">
    <w:p w14:paraId="1B788266" w14:textId="77777777" w:rsidR="00CE3F74" w:rsidRDefault="00CE3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51BF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66EB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8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506893572">
    <w:abstractNumId w:val="12"/>
  </w:num>
  <w:num w:numId="2" w16cid:durableId="17993716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7"/>
  </w:num>
  <w:num w:numId="6" w16cid:durableId="433749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44182730">
    <w:abstractNumId w:val="5"/>
  </w:num>
  <w:num w:numId="10" w16cid:durableId="118037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6"/>
  </w:num>
  <w:num w:numId="23" w16cid:durableId="71900361">
    <w:abstractNumId w:val="2"/>
  </w:num>
  <w:num w:numId="24" w16cid:durableId="843593246">
    <w:abstractNumId w:val="9"/>
  </w:num>
  <w:num w:numId="25" w16cid:durableId="1774399234">
    <w:abstractNumId w:val="3"/>
  </w:num>
  <w:num w:numId="26" w16cid:durableId="1295909611">
    <w:abstractNumId w:val="4"/>
  </w:num>
  <w:num w:numId="27" w16cid:durableId="844974131">
    <w:abstractNumId w:val="8"/>
  </w:num>
  <w:num w:numId="28" w16cid:durableId="450901934">
    <w:abstractNumId w:val="10"/>
  </w:num>
  <w:num w:numId="29" w16cid:durableId="2071224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96EFE"/>
    <w:rsid w:val="00147B68"/>
    <w:rsid w:val="00160E45"/>
    <w:rsid w:val="001919A0"/>
    <w:rsid w:val="001A6DB9"/>
    <w:rsid w:val="001F0CC0"/>
    <w:rsid w:val="00232D2B"/>
    <w:rsid w:val="00263D27"/>
    <w:rsid w:val="002D5C3F"/>
    <w:rsid w:val="003A1901"/>
    <w:rsid w:val="004A18C2"/>
    <w:rsid w:val="004E1D3C"/>
    <w:rsid w:val="005B3CF1"/>
    <w:rsid w:val="005C44EC"/>
    <w:rsid w:val="005F1A02"/>
    <w:rsid w:val="006619D5"/>
    <w:rsid w:val="006F5E95"/>
    <w:rsid w:val="00724699"/>
    <w:rsid w:val="00747A2B"/>
    <w:rsid w:val="00781FF2"/>
    <w:rsid w:val="00792F0E"/>
    <w:rsid w:val="007D46A7"/>
    <w:rsid w:val="008B5D23"/>
    <w:rsid w:val="00904E53"/>
    <w:rsid w:val="009154C0"/>
    <w:rsid w:val="00921F15"/>
    <w:rsid w:val="00986D58"/>
    <w:rsid w:val="00A44D3A"/>
    <w:rsid w:val="00A92CB2"/>
    <w:rsid w:val="00AB3826"/>
    <w:rsid w:val="00B9770C"/>
    <w:rsid w:val="00BB5A27"/>
    <w:rsid w:val="00C0082C"/>
    <w:rsid w:val="00C81306"/>
    <w:rsid w:val="00CA0509"/>
    <w:rsid w:val="00CE3F74"/>
    <w:rsid w:val="00D222F7"/>
    <w:rsid w:val="00D91147"/>
    <w:rsid w:val="00DB02E7"/>
    <w:rsid w:val="00EB33F7"/>
    <w:rsid w:val="00EC4B80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0da166-3065-4ca9-a4ec-8e957078e5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8789B06DA314AB0BCF706CC2CDD28" ma:contentTypeVersion="1" ma:contentTypeDescription="Utwórz nowy dokument." ma:contentTypeScope="" ma:versionID="ee113184e8bbd69fdc08d4bb6e3425ab">
  <xsd:schema xmlns:xsd="http://www.w3.org/2001/XMLSchema" xmlns:xs="http://www.w3.org/2001/XMLSchema" xmlns:p="http://schemas.microsoft.com/office/2006/metadata/properties" xmlns:ns2="540da166-3065-4ca9-a4ec-8e957078e5ce" targetNamespace="http://schemas.microsoft.com/office/2006/metadata/properties" ma:root="true" ma:fieldsID="0418e1535f3a557792958d815443f51f" ns2:_="">
    <xsd:import namespace="540da166-3065-4ca9-a4ec-8e957078e5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da166-3065-4ca9-a4ec-8e957078e5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C6E87E-81F3-483B-B7FD-3B57808CCD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540da166-3065-4ca9-a4ec-8e957078e5ce"/>
  </ds:schemaRefs>
</ds:datastoreItem>
</file>

<file path=customXml/itemProps3.xml><?xml version="1.0" encoding="utf-8"?>
<ds:datastoreItem xmlns:ds="http://schemas.openxmlformats.org/officeDocument/2006/customXml" ds:itemID="{9B658934-7A97-429C-88A3-D8E20D1AF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da166-3065-4ca9-a4ec-8e957078e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szkolnego.dotx</Template>
  <TotalTime>190</TotalTime>
  <Pages>2</Pages>
  <Words>15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Bartłomiej Florek</cp:lastModifiedBy>
  <cp:revision>29</cp:revision>
  <dcterms:created xsi:type="dcterms:W3CDTF">2023-09-28T18:59:00Z</dcterms:created>
  <dcterms:modified xsi:type="dcterms:W3CDTF">2024-10-22T23:05:00Z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0x01010055B8789B06DA314AB0BCF706CC2CDD28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