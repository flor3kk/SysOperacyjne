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2C3B4884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C32985">
        <w:rPr>
          <w:rFonts w:ascii="Segoe UI" w:hAnsi="Segoe UI" w:cs="Segoe UI"/>
          <w:sz w:val="48"/>
          <w:szCs w:val="48"/>
        </w:rPr>
        <w:t>1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0995970A" w:rsidR="009154C0" w:rsidRPr="009154C0" w:rsidRDefault="00C32985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 Bartłomiej 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02EA5A23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</w:t>
      </w:r>
      <w:r w:rsidR="00C32985">
        <w:rPr>
          <w:rFonts w:ascii="Segoe UI" w:hAnsi="Segoe UI" w:cs="Segoe UI"/>
          <w:b/>
          <w:bCs/>
          <w:sz w:val="32"/>
          <w:szCs w:val="32"/>
        </w:rPr>
        <w:t>.1.2</w:t>
      </w:r>
    </w:p>
    <w:p w14:paraId="2058D46E" w14:textId="77777777" w:rsidR="00DD32FF" w:rsidRDefault="00DD32FF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C8006A" wp14:editId="21E1221B">
            <wp:extent cx="3714750" cy="1977339"/>
            <wp:effectExtent l="0" t="0" r="0" b="4445"/>
            <wp:docPr id="9874148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250" cy="19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D229" w14:textId="5B19F8FF" w:rsidR="00612AD9" w:rsidRDefault="00612AD9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722D80" wp14:editId="4D483954">
            <wp:extent cx="2800350" cy="381000"/>
            <wp:effectExtent l="0" t="0" r="0" b="0"/>
            <wp:docPr id="7685337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3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347" w14:textId="2E4B7874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C32985">
        <w:rPr>
          <w:rFonts w:ascii="Segoe UI" w:hAnsi="Segoe UI" w:cs="Segoe UI"/>
          <w:b/>
          <w:bCs/>
          <w:sz w:val="32"/>
          <w:szCs w:val="32"/>
        </w:rPr>
        <w:t>1.1.3</w:t>
      </w:r>
    </w:p>
    <w:p w14:paraId="0C9AE9A1" w14:textId="77777777" w:rsidR="00612AD9" w:rsidRDefault="00612AD9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1EE80B" wp14:editId="3B2BC9C2">
            <wp:extent cx="3695412" cy="2085975"/>
            <wp:effectExtent l="0" t="0" r="635" b="0"/>
            <wp:docPr id="21331168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6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448" cy="20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A995" w14:textId="750CBD21" w:rsidR="00612AD9" w:rsidRDefault="00612AD9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C08FE1" wp14:editId="6A5C6C00">
            <wp:extent cx="3448050" cy="342900"/>
            <wp:effectExtent l="0" t="0" r="0" b="0"/>
            <wp:docPr id="5755284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8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82D" w14:textId="2E018DB8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C32985">
        <w:rPr>
          <w:rFonts w:ascii="Segoe UI" w:hAnsi="Segoe UI" w:cs="Segoe UI"/>
          <w:b/>
          <w:bCs/>
          <w:sz w:val="32"/>
          <w:szCs w:val="32"/>
        </w:rPr>
        <w:t>1.1.4</w:t>
      </w:r>
    </w:p>
    <w:p w14:paraId="32002CE5" w14:textId="77777777" w:rsidR="00056B5D" w:rsidRDefault="00056B5D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224939" wp14:editId="38B3E879">
            <wp:extent cx="5908301" cy="1847850"/>
            <wp:effectExtent l="0" t="0" r="0" b="0"/>
            <wp:docPr id="56412779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27793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247" cy="18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A277" w14:textId="77777777" w:rsidR="00056B5D" w:rsidRDefault="00056B5D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E6375B" wp14:editId="1AE6579B">
            <wp:extent cx="2705100" cy="314325"/>
            <wp:effectExtent l="0" t="0" r="0" b="9525"/>
            <wp:docPr id="1204155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5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798" w14:textId="4E263EFF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 xml:space="preserve">Zadanie </w:t>
      </w:r>
      <w:r w:rsidR="00C32985">
        <w:rPr>
          <w:rFonts w:ascii="Segoe UI" w:hAnsi="Segoe UI" w:cs="Segoe UI"/>
          <w:b/>
          <w:bCs/>
          <w:sz w:val="32"/>
          <w:szCs w:val="32"/>
        </w:rPr>
        <w:t>1.2</w:t>
      </w:r>
    </w:p>
    <w:p w14:paraId="41107250" w14:textId="77777777" w:rsidR="00D01E2A" w:rsidRDefault="00D01E2A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512840" wp14:editId="2B877AF8">
            <wp:extent cx="3933825" cy="2829593"/>
            <wp:effectExtent l="0" t="0" r="0" b="8890"/>
            <wp:docPr id="68339476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476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159" cy="28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6816" w14:textId="1A96EC79" w:rsidR="00D01E2A" w:rsidRDefault="00D01E2A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FAAF8E" wp14:editId="6E2DAD01">
            <wp:extent cx="2609850" cy="333375"/>
            <wp:effectExtent l="0" t="0" r="0" b="9525"/>
            <wp:docPr id="1237753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3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900" w14:textId="5E896B75" w:rsidR="00D01E2A" w:rsidRDefault="00D01E2A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EC5AF8" wp14:editId="7E6AB268">
            <wp:extent cx="2286000" cy="419100"/>
            <wp:effectExtent l="0" t="0" r="0" b="0"/>
            <wp:docPr id="1872490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90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8738" w14:textId="51E79D1F" w:rsidR="004E1D3C" w:rsidRPr="00837014" w:rsidRDefault="00C32985" w:rsidP="00837014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1.3</w:t>
      </w:r>
    </w:p>
    <w:p w14:paraId="1C5D0CE5" w14:textId="67048D59" w:rsidR="00837014" w:rsidRDefault="00837014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837014">
        <w:rPr>
          <w:rFonts w:ascii="Segoe UI" w:hAnsi="Segoe UI" w:cs="Segoe UI"/>
        </w:rPr>
        <w:t>Ciąg Fibonacciego to ciąg liczb naturalnych, który zaczyna się od 0 i 1, a każda kolejna liczba jest sumą dwóch poprzednich</w:t>
      </w:r>
    </w:p>
    <w:p w14:paraId="331A0BF1" w14:textId="1AA6B9CA" w:rsidR="00C32985" w:rsidRPr="00792F0E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1.3.1</w:t>
      </w:r>
    </w:p>
    <w:p w14:paraId="2341EC7C" w14:textId="1AFF4290" w:rsidR="00C32985" w:rsidRDefault="00837014" w:rsidP="00CD587B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DA952F2" wp14:editId="57E04467">
            <wp:extent cx="3075716" cy="3476625"/>
            <wp:effectExtent l="0" t="0" r="0" b="0"/>
            <wp:docPr id="12309247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474" name="Obraz 1" descr="Obraz zawierający tekst, zrzut ekranu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130" cy="3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573" w14:textId="3E0664FC" w:rsidR="00837014" w:rsidRDefault="00837014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5E97E52" wp14:editId="6DDF4938">
            <wp:extent cx="1468211" cy="371475"/>
            <wp:effectExtent l="0" t="0" r="0" b="0"/>
            <wp:docPr id="9369598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9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1021" cy="3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E4541" wp14:editId="14F349FD">
            <wp:extent cx="1303496" cy="323850"/>
            <wp:effectExtent l="0" t="0" r="0" b="0"/>
            <wp:docPr id="1683638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38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6331" cy="3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32E9A" wp14:editId="49C07B26">
            <wp:extent cx="1547336" cy="361950"/>
            <wp:effectExtent l="0" t="0" r="0" b="0"/>
            <wp:docPr id="9212426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26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8566" cy="3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CDFEE" wp14:editId="040772C6">
            <wp:extent cx="1428750" cy="352425"/>
            <wp:effectExtent l="0" t="0" r="0" b="9525"/>
            <wp:docPr id="843481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14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542E" w14:textId="128942DF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Analiza wywołań:</w:t>
      </w:r>
    </w:p>
    <w:p w14:paraId="7321389B" w14:textId="7DF8BB0C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Fibo(4) -&gt; return fibo(3) + fibo(2)</w:t>
      </w:r>
    </w:p>
    <w:p w14:paraId="2DD17B57" w14:textId="74FBC5D2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Fibo(3) -&gt; return fibo(2) + fibo(1)</w:t>
      </w:r>
    </w:p>
    <w:p w14:paraId="48E85BF0" w14:textId="0B48449D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Fibo(2) -&gt; return fibo(1) + fibo(0), wywołania bazowe, zwracanie 1 i 1, zatem</w:t>
      </w:r>
    </w:p>
    <w:p w14:paraId="48F99338" w14:textId="1C2DF01B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Fibo(2) = 1 + 1 = 2</w:t>
      </w:r>
    </w:p>
    <w:p w14:paraId="0A71AB09" w14:textId="7FCB9BBC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Fibo(3) = fibo(2) + fibo(1) = 2 + 1 = 3</w:t>
      </w:r>
    </w:p>
    <w:p w14:paraId="63DFE41F" w14:textId="355066F3" w:rsidR="000373C1" w:rsidRDefault="000373C1" w:rsidP="00C32985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Fibo(4) = fibo(3) + fibo(2) = 3 + 2 = 5</w:t>
      </w:r>
    </w:p>
    <w:p w14:paraId="722D064A" w14:textId="732913B1" w:rsidR="00C32985" w:rsidRPr="00792F0E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1.3.2</w:t>
      </w:r>
    </w:p>
    <w:p w14:paraId="4DCDFB43" w14:textId="4018A577" w:rsidR="00C32985" w:rsidRDefault="00CD587B" w:rsidP="00CD587B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C908E04" wp14:editId="01A9302E">
            <wp:extent cx="2971800" cy="4030167"/>
            <wp:effectExtent l="0" t="0" r="0" b="8890"/>
            <wp:docPr id="61528419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8419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7376" cy="40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EEB" w14:textId="07E5283E" w:rsidR="00300307" w:rsidRDefault="00300307" w:rsidP="0030030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Ramkę należy przesunąć w prawo n </w:t>
      </w:r>
      <w:r w:rsidR="00DE08CA"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 1 razy.</w:t>
      </w:r>
    </w:p>
    <w:p w14:paraId="06903C26" w14:textId="2DF54D5E" w:rsidR="00A35367" w:rsidRDefault="00A35367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Analiza wywołań:</w:t>
      </w:r>
    </w:p>
    <w:p w14:paraId="128F6A20" w14:textId="480FE190" w:rsidR="00A35367" w:rsidRDefault="00A35367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Dla i = 2: r2 = r0 + r1, przesunięcia r0 = r1 -&gt; r0 = 1, r1 = r2 -&gt; r1 = 2</w:t>
      </w:r>
    </w:p>
    <w:p w14:paraId="2244D78A" w14:textId="47C1DE8E" w:rsidR="00A35367" w:rsidRDefault="00A35367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Dla i = 3: r2 = r0 + r1, przesunięcie r0 = r1 -&gt; r0 = 2, r1 = r2 -&gt; r1 = 3</w:t>
      </w:r>
    </w:p>
    <w:p w14:paraId="21DCAE64" w14:textId="3FC37C8A" w:rsidR="00A35367" w:rsidRDefault="00A35367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Dla i = 4: r2 = r0 + r1, przesunięcie r0 = r1 -&gt; r0 = 3, r1 = r2 -&gt; r1 = 5</w:t>
      </w:r>
    </w:p>
    <w:p w14:paraId="45B5B5A5" w14:textId="77777777" w:rsidR="00B62A82" w:rsidRDefault="00B62A82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7B22B4FA" w14:textId="77777777" w:rsidR="00B62A82" w:rsidRDefault="00B62A82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12CE8B54" w14:textId="77777777" w:rsidR="00B62A82" w:rsidRDefault="00B62A82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28FFD596" w14:textId="77777777" w:rsidR="00B62A82" w:rsidRDefault="00B62A82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2F8C6650" w14:textId="77777777" w:rsidR="00B62A82" w:rsidRDefault="00B62A82" w:rsidP="00A3536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7B4685E" w14:textId="1E6E56EB" w:rsidR="00C32985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1.3.3</w:t>
      </w:r>
    </w:p>
    <w:p w14:paraId="0C797948" w14:textId="4AC639AF" w:rsidR="006B1BB7" w:rsidRPr="00792F0E" w:rsidRDefault="00CD587B" w:rsidP="00E34CE1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53124E" wp14:editId="2647B4E2">
            <wp:extent cx="3431142" cy="4648200"/>
            <wp:effectExtent l="0" t="0" r="0" b="0"/>
            <wp:docPr id="35244962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4962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0917" cy="46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CA51" w14:textId="6EDDB719" w:rsidR="00B62A82" w:rsidRDefault="00B62A82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Ramkę należy przesunąć w prawo n </w:t>
      </w:r>
      <w:r w:rsidR="00E34CE1">
        <w:rPr>
          <w:rFonts w:ascii="Segoe UI" w:hAnsi="Segoe UI" w:cs="Segoe UI"/>
        </w:rPr>
        <w:t xml:space="preserve">- </w:t>
      </w:r>
      <w:r>
        <w:rPr>
          <w:rFonts w:ascii="Segoe UI" w:hAnsi="Segoe UI" w:cs="Segoe UI"/>
        </w:rPr>
        <w:t>1 razy.</w:t>
      </w:r>
    </w:p>
    <w:p w14:paraId="3221094E" w14:textId="383DE102" w:rsidR="006B1BB7" w:rsidRDefault="006B1BB7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Analiza wywołań:</w:t>
      </w:r>
    </w:p>
    <w:p w14:paraId="0E2D8760" w14:textId="707B890B" w:rsidR="006B1BB7" w:rsidRDefault="006B1BB7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Dla i = 2: pom = r0 = 1, r0 = r1 = 1, r1 = r0 + pom = 1 + 1 = 2, r0 = 1, r1 = 2</w:t>
      </w:r>
    </w:p>
    <w:p w14:paraId="53F585E6" w14:textId="72BEFB6E" w:rsidR="006B1BB7" w:rsidRDefault="006B1BB7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Dla i = 3: pom = r0 = 1, r0 = r1 = 2, r1 = r0 + pom = 2 + 1 = 3, r0 = 2, r1 = 3</w:t>
      </w:r>
    </w:p>
    <w:p w14:paraId="5C3571E3" w14:textId="242BB87A" w:rsidR="006B1BB7" w:rsidRDefault="006B1BB7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Dla i = 4: pom = r0 = 2, r0 = r1 = 3, r1 = r0 + pom = 2 + 1 = 3, r0 = 3, r1 = 5</w:t>
      </w:r>
    </w:p>
    <w:p w14:paraId="60646CF2" w14:textId="2B2E813F" w:rsidR="00C32985" w:rsidRDefault="000922DF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Mniejszą złożoność obliczeniową ma metoda programowania dynamicznego z ramka dwuzębną.</w:t>
      </w:r>
    </w:p>
    <w:p w14:paraId="5262E231" w14:textId="7EDB132A" w:rsidR="00C32985" w:rsidRPr="00792F0E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1.3.4</w:t>
      </w:r>
    </w:p>
    <w:p w14:paraId="1D79529C" w14:textId="41821265" w:rsidR="00C32985" w:rsidRDefault="008A4139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Rekursja prosta, rekursja z memoizacją, rekursja z obiektami, rekursja z wykorzystaniem stosu.</w:t>
      </w:r>
    </w:p>
    <w:p w14:paraId="7CFCCDB2" w14:textId="7CC2CBC3" w:rsidR="00C32985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1.4</w:t>
      </w:r>
    </w:p>
    <w:p w14:paraId="76471FC7" w14:textId="00B2C56B" w:rsidR="00C32985" w:rsidRDefault="003756C5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4C384A" wp14:editId="60D8DB3A">
            <wp:extent cx="5760085" cy="785495"/>
            <wp:effectExtent l="0" t="0" r="0" b="0"/>
            <wp:docPr id="1052763917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3917" name="Obraz 1" descr="Obraz zawierający zrzut ekranu,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44FF" w14:textId="7DD202CF" w:rsidR="00C32985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1.4.1</w:t>
      </w:r>
    </w:p>
    <w:p w14:paraId="52A63CB6" w14:textId="3C8ACDC2" w:rsidR="00C32985" w:rsidRDefault="003756C5" w:rsidP="00CD587B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0452F6" wp14:editId="39773545">
            <wp:extent cx="4530545" cy="5562600"/>
            <wp:effectExtent l="0" t="0" r="3810" b="0"/>
            <wp:docPr id="99532843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843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215" cy="55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743B" w14:textId="3A87AD18" w:rsidR="003756C5" w:rsidRDefault="003756C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7127C5" wp14:editId="530F7C51">
            <wp:extent cx="1657350" cy="323850"/>
            <wp:effectExtent l="0" t="0" r="0" b="0"/>
            <wp:docPr id="685295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52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F1D62" wp14:editId="2266FE23">
            <wp:extent cx="1476375" cy="342900"/>
            <wp:effectExtent l="0" t="0" r="9525" b="0"/>
            <wp:docPr id="6658758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58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8457E" wp14:editId="125EA919">
            <wp:extent cx="1666875" cy="447675"/>
            <wp:effectExtent l="0" t="0" r="9525" b="9525"/>
            <wp:docPr id="13438607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07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859" w14:textId="55E9302E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Aby obliczyć ciag(4) musimy obliczyć ciag(3) i ciag(2)</w:t>
      </w:r>
    </w:p>
    <w:p w14:paraId="1EDA96B1" w14:textId="5563246B" w:rsidR="00B62D21" w:rsidRDefault="00B62D21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Ciag(4) = 2 * ciag(3) + 0.5 * ciag(2)</w:t>
      </w:r>
    </w:p>
    <w:p w14:paraId="4CF45E4A" w14:textId="279ABB9A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Caig(3) = 2 * ciag(2) + 0.5 * ciag(1)</w:t>
      </w:r>
    </w:p>
    <w:p w14:paraId="24231D04" w14:textId="232B0186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Ciag(2) = 2 * ciag(1) + 0.5* ciag(0)</w:t>
      </w:r>
    </w:p>
    <w:p w14:paraId="6EF88387" w14:textId="32621A22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Ciag(1) = 4</w:t>
      </w:r>
    </w:p>
    <w:p w14:paraId="4EC3CD8E" w14:textId="3E7F8FDB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Ciag(0) = 1</w:t>
      </w:r>
    </w:p>
    <w:p w14:paraId="79EBFDEE" w14:textId="2CBE738C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Ciag(2) = 2 * 4 + 0.5 * 1 = 8 + 0.5 = 8.5</w:t>
      </w:r>
      <w:r>
        <w:rPr>
          <w:rFonts w:ascii="Segoe UI" w:hAnsi="Segoe UI" w:cs="Segoe UI"/>
        </w:rPr>
        <w:br/>
        <w:t>Ciag(3) = 2 * 8.5 + 0.5 * 4 = 17 + 2 = 19</w:t>
      </w:r>
    </w:p>
    <w:p w14:paraId="013CE309" w14:textId="0AC9BE31" w:rsid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Ciag(4) = 2 * 19 + 0.6 * 8.5 = 38 + 4.25 = 42.25</w:t>
      </w:r>
    </w:p>
    <w:p w14:paraId="15CD6C8E" w14:textId="1413FEC4" w:rsidR="00790489" w:rsidRPr="00790489" w:rsidRDefault="00790489" w:rsidP="0079048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Ciag(4) = 42.25</w:t>
      </w:r>
    </w:p>
    <w:p w14:paraId="17C3C564" w14:textId="1BCC0B16" w:rsidR="00C32985" w:rsidRPr="00792F0E" w:rsidRDefault="00C32985" w:rsidP="00C3298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1.5</w:t>
      </w:r>
    </w:p>
    <w:p w14:paraId="44542B17" w14:textId="0B486A0D" w:rsidR="00C32985" w:rsidRDefault="00BD018C" w:rsidP="00237950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41925A6" wp14:editId="3B911A19">
            <wp:extent cx="5035138" cy="4922457"/>
            <wp:effectExtent l="0" t="0" r="0" b="0"/>
            <wp:docPr id="9746434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434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2753" cy="49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1119" w14:textId="7A3A4055" w:rsidR="00A35F5A" w:rsidRPr="00D222F7" w:rsidRDefault="00A35F5A" w:rsidP="00237950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7C2FAAF" wp14:editId="7E17E483">
            <wp:extent cx="3352800" cy="381000"/>
            <wp:effectExtent l="0" t="0" r="0" b="0"/>
            <wp:docPr id="1184243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32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5A" w:rsidRPr="00D222F7" w:rsidSect="00792F0E">
      <w:headerReference w:type="default" r:id="rId33"/>
      <w:footerReference w:type="default" r:id="rId34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50B84" w14:textId="77777777" w:rsidR="003B2E8F" w:rsidRDefault="003B2E8F">
      <w:r>
        <w:separator/>
      </w:r>
    </w:p>
  </w:endnote>
  <w:endnote w:type="continuationSeparator" w:id="0">
    <w:p w14:paraId="17EE0014" w14:textId="77777777" w:rsidR="003B2E8F" w:rsidRDefault="003B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3B57" w14:textId="77777777" w:rsidR="003B2E8F" w:rsidRDefault="003B2E8F">
      <w:r>
        <w:separator/>
      </w:r>
    </w:p>
  </w:footnote>
  <w:footnote w:type="continuationSeparator" w:id="0">
    <w:p w14:paraId="12519A54" w14:textId="77777777" w:rsidR="003B2E8F" w:rsidRDefault="003B2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373C1"/>
    <w:rsid w:val="00056B5D"/>
    <w:rsid w:val="000922DF"/>
    <w:rsid w:val="00096EFE"/>
    <w:rsid w:val="000D3876"/>
    <w:rsid w:val="00147B68"/>
    <w:rsid w:val="001919A0"/>
    <w:rsid w:val="001A2C53"/>
    <w:rsid w:val="001A6DB9"/>
    <w:rsid w:val="001F0CC0"/>
    <w:rsid w:val="001F176F"/>
    <w:rsid w:val="00237950"/>
    <w:rsid w:val="00263D27"/>
    <w:rsid w:val="002D5C3F"/>
    <w:rsid w:val="00300307"/>
    <w:rsid w:val="003756C5"/>
    <w:rsid w:val="003A1901"/>
    <w:rsid w:val="003B2E8F"/>
    <w:rsid w:val="003F14A1"/>
    <w:rsid w:val="004A18C2"/>
    <w:rsid w:val="004E1D3C"/>
    <w:rsid w:val="00543B2C"/>
    <w:rsid w:val="005B3CF1"/>
    <w:rsid w:val="005F1A02"/>
    <w:rsid w:val="00612AD9"/>
    <w:rsid w:val="006619D5"/>
    <w:rsid w:val="006B1BB7"/>
    <w:rsid w:val="006C7849"/>
    <w:rsid w:val="006F5E95"/>
    <w:rsid w:val="00724699"/>
    <w:rsid w:val="007255A5"/>
    <w:rsid w:val="00747A2B"/>
    <w:rsid w:val="00781FF2"/>
    <w:rsid w:val="00790489"/>
    <w:rsid w:val="00792F0E"/>
    <w:rsid w:val="007D46A7"/>
    <w:rsid w:val="00837014"/>
    <w:rsid w:val="008A4139"/>
    <w:rsid w:val="008B5D23"/>
    <w:rsid w:val="008D0FF8"/>
    <w:rsid w:val="009154C0"/>
    <w:rsid w:val="00921F15"/>
    <w:rsid w:val="00A35367"/>
    <w:rsid w:val="00A35F5A"/>
    <w:rsid w:val="00A44D3A"/>
    <w:rsid w:val="00A92CB2"/>
    <w:rsid w:val="00B10C05"/>
    <w:rsid w:val="00B2132F"/>
    <w:rsid w:val="00B33B17"/>
    <w:rsid w:val="00B62A82"/>
    <w:rsid w:val="00B62D21"/>
    <w:rsid w:val="00B9770C"/>
    <w:rsid w:val="00BD018C"/>
    <w:rsid w:val="00C0082C"/>
    <w:rsid w:val="00C32985"/>
    <w:rsid w:val="00C52FBC"/>
    <w:rsid w:val="00C81306"/>
    <w:rsid w:val="00CC2633"/>
    <w:rsid w:val="00CD587B"/>
    <w:rsid w:val="00CF0D85"/>
    <w:rsid w:val="00D01E2A"/>
    <w:rsid w:val="00D222F7"/>
    <w:rsid w:val="00D258CB"/>
    <w:rsid w:val="00D84BF2"/>
    <w:rsid w:val="00DB02E7"/>
    <w:rsid w:val="00DD32FF"/>
    <w:rsid w:val="00DE08CA"/>
    <w:rsid w:val="00DE6CFE"/>
    <w:rsid w:val="00E34CE1"/>
    <w:rsid w:val="00EB33F7"/>
    <w:rsid w:val="00EC4B80"/>
    <w:rsid w:val="00F2646A"/>
    <w:rsid w:val="00FB5897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32985"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Props1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129</TotalTime>
  <Pages>6</Pages>
  <Words>252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54</cp:revision>
  <dcterms:created xsi:type="dcterms:W3CDTF">2023-09-28T18:59:00Z</dcterms:created>
  <dcterms:modified xsi:type="dcterms:W3CDTF">2024-10-03T15:02:00Z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