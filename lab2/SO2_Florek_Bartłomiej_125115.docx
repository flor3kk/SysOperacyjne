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6657110C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142AB5">
        <w:rPr>
          <w:rFonts w:ascii="Segoe UI" w:hAnsi="Segoe UI" w:cs="Segoe UI"/>
          <w:sz w:val="48"/>
          <w:szCs w:val="48"/>
        </w:rPr>
        <w:t>2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44FF29C5" w:rsidR="009154C0" w:rsidRPr="009154C0" w:rsidRDefault="00142AB5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</w:t>
      </w:r>
      <w:r w:rsidR="00B9770C">
        <w:rPr>
          <w:rFonts w:ascii="Segoe UI Light" w:hAnsi="Segoe UI Light" w:cs="Segoe UI Light"/>
          <w:i/>
          <w:iCs/>
        </w:rPr>
        <w:t xml:space="preserve"> </w:t>
      </w:r>
      <w:r>
        <w:rPr>
          <w:rFonts w:ascii="Segoe UI Light" w:hAnsi="Segoe UI Light" w:cs="Segoe UI Light"/>
          <w:i/>
          <w:iCs/>
        </w:rPr>
        <w:t>Bartłomiej</w:t>
      </w:r>
      <w:r w:rsidR="004E1D3C">
        <w:rPr>
          <w:rFonts w:ascii="Segoe UI Light" w:hAnsi="Segoe UI Light" w:cs="Segoe UI Light"/>
          <w:i/>
          <w:iCs/>
        </w:rPr>
        <w:t xml:space="preserve"> </w:t>
      </w:r>
      <w:r>
        <w:rPr>
          <w:rFonts w:ascii="Segoe UI Light" w:hAnsi="Segoe UI Light" w:cs="Segoe UI Light"/>
          <w:i/>
          <w:iCs/>
        </w:rPr>
        <w:t>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0BB872B7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Zadanie 1</w:t>
      </w:r>
    </w:p>
    <w:p w14:paraId="077244BD" w14:textId="672FBBB9" w:rsidR="00D222F7" w:rsidRDefault="004E1D3C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Odpowiedź</w:t>
      </w:r>
    </w:p>
    <w:p w14:paraId="469C8738" w14:textId="43A46FB2" w:rsidR="004E1D3C" w:rsidRPr="00D222F7" w:rsidRDefault="004E1D3C" w:rsidP="00D222F7">
      <w:pPr>
        <w:tabs>
          <w:tab w:val="left" w:pos="6285"/>
        </w:tabs>
        <w:spacing w:line="360" w:lineRule="auto"/>
        <w:rPr>
          <w:rFonts w:ascii="Segoe UI" w:hAnsi="Segoe UI" w:cs="Segoe UI"/>
        </w:rPr>
      </w:pPr>
    </w:p>
    <w:sectPr w:rsidR="004E1D3C" w:rsidRPr="00D222F7" w:rsidSect="00792F0E">
      <w:headerReference w:type="default" r:id="rId10"/>
      <w:footerReference w:type="default" r:id="rId11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FEB53" w14:textId="77777777" w:rsidR="00DE55A6" w:rsidRDefault="00DE55A6">
      <w:r>
        <w:separator/>
      </w:r>
    </w:p>
  </w:endnote>
  <w:endnote w:type="continuationSeparator" w:id="0">
    <w:p w14:paraId="2EA559DB" w14:textId="77777777" w:rsidR="00DE55A6" w:rsidRDefault="00DE5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70176" w14:textId="77777777" w:rsidR="00DE55A6" w:rsidRDefault="00DE55A6">
      <w:r>
        <w:separator/>
      </w:r>
    </w:p>
  </w:footnote>
  <w:footnote w:type="continuationSeparator" w:id="0">
    <w:p w14:paraId="3B115723" w14:textId="77777777" w:rsidR="00DE55A6" w:rsidRDefault="00DE5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8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2"/>
  </w:num>
  <w:num w:numId="2" w16cid:durableId="17993716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7"/>
  </w:num>
  <w:num w:numId="6" w16cid:durableId="4337491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9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8"/>
  </w:num>
  <w:num w:numId="28" w16cid:durableId="450901934">
    <w:abstractNumId w:val="10"/>
  </w:num>
  <w:num w:numId="29" w16cid:durableId="2071224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96EFE"/>
    <w:rsid w:val="00142AB5"/>
    <w:rsid w:val="00147B68"/>
    <w:rsid w:val="001919A0"/>
    <w:rsid w:val="001A6DB9"/>
    <w:rsid w:val="001C3345"/>
    <w:rsid w:val="001F0CC0"/>
    <w:rsid w:val="00263D27"/>
    <w:rsid w:val="002D5C3F"/>
    <w:rsid w:val="003A1901"/>
    <w:rsid w:val="004A18C2"/>
    <w:rsid w:val="004E1D3C"/>
    <w:rsid w:val="005B3CF1"/>
    <w:rsid w:val="005F1A02"/>
    <w:rsid w:val="006619D5"/>
    <w:rsid w:val="006F5E95"/>
    <w:rsid w:val="00724699"/>
    <w:rsid w:val="00747A2B"/>
    <w:rsid w:val="00781FF2"/>
    <w:rsid w:val="00792F0E"/>
    <w:rsid w:val="007D46A7"/>
    <w:rsid w:val="008B5D23"/>
    <w:rsid w:val="009154C0"/>
    <w:rsid w:val="00921F15"/>
    <w:rsid w:val="00A44D3A"/>
    <w:rsid w:val="00A92CB2"/>
    <w:rsid w:val="00B9770C"/>
    <w:rsid w:val="00C0082C"/>
    <w:rsid w:val="00C81306"/>
    <w:rsid w:val="00D222F7"/>
    <w:rsid w:val="00DB02E7"/>
    <w:rsid w:val="00DE55A6"/>
    <w:rsid w:val="00EB33F7"/>
    <w:rsid w:val="00EC4B80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3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29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23</cp:revision>
  <dcterms:created xsi:type="dcterms:W3CDTF">2023-09-28T18:59:00Z</dcterms:created>
  <dcterms:modified xsi:type="dcterms:W3CDTF">2024-10-03T16:16:00Z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