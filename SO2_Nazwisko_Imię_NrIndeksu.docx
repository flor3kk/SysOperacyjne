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338704F5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263D27">
        <w:rPr>
          <w:rFonts w:ascii="Segoe UI" w:hAnsi="Segoe UI" w:cs="Segoe UI"/>
          <w:sz w:val="48"/>
          <w:szCs w:val="48"/>
        </w:rPr>
        <w:t>XX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1953DE86" w:rsidR="009154C0" w:rsidRPr="009154C0" w:rsidRDefault="00B9770C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Nazwisko Imię</w:t>
      </w:r>
      <w:r w:rsidR="004E1D3C">
        <w:rPr>
          <w:rFonts w:ascii="Segoe UI Light" w:hAnsi="Segoe UI Light" w:cs="Segoe UI Light"/>
          <w:i/>
          <w:iCs/>
        </w:rPr>
        <w:t xml:space="preserve"> numer_indeksu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0BB872B7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</w:t>
      </w:r>
    </w:p>
    <w:p w14:paraId="077244BD" w14:textId="672FBBB9" w:rsidR="00D222F7" w:rsidRDefault="004E1D3C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Odpowiedź</w:t>
      </w:r>
    </w:p>
    <w:p w14:paraId="5B27AD32" w14:textId="77777777" w:rsidR="004E1D3C" w:rsidRDefault="004E1D3C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4E34E347" w14:textId="75EC90CC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2</w:t>
      </w:r>
    </w:p>
    <w:p w14:paraId="5DFFFCCC" w14:textId="77777777" w:rsidR="004E1D3C" w:rsidRDefault="004E1D3C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Odpowiedź</w:t>
      </w:r>
    </w:p>
    <w:p w14:paraId="38BB7ED2" w14:textId="77777777" w:rsidR="004E1D3C" w:rsidRDefault="004E1D3C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4173E82D" w14:textId="1CB49F43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3</w:t>
      </w:r>
    </w:p>
    <w:p w14:paraId="169EE3C9" w14:textId="77777777" w:rsidR="004E1D3C" w:rsidRDefault="004E1D3C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Odpowiedź</w:t>
      </w:r>
    </w:p>
    <w:p w14:paraId="0562F4E2" w14:textId="77777777" w:rsidR="004E1D3C" w:rsidRDefault="004E1D3C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60650798" w14:textId="5651C7DD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4</w:t>
      </w:r>
    </w:p>
    <w:p w14:paraId="1EE14CF4" w14:textId="77777777" w:rsidR="004E1D3C" w:rsidRDefault="004E1D3C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Odpowiedź</w:t>
      </w:r>
    </w:p>
    <w:p w14:paraId="390A64B5" w14:textId="77777777" w:rsidR="004E1D3C" w:rsidRDefault="004E1D3C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14:paraId="469C8738" w14:textId="47AEF371" w:rsidR="004E1D3C" w:rsidRPr="00D222F7" w:rsidRDefault="00096EFE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sectPr w:rsidR="004E1D3C" w:rsidRPr="00D222F7" w:rsidSect="00792F0E">
      <w:headerReference w:type="default" r:id="rId10"/>
      <w:footerReference w:type="default" r:id="rId11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C64EB" w14:textId="77777777" w:rsidR="00147B68" w:rsidRDefault="00147B68">
      <w:r>
        <w:separator/>
      </w:r>
    </w:p>
  </w:endnote>
  <w:endnote w:type="continuationSeparator" w:id="0">
    <w:p w14:paraId="6830B427" w14:textId="77777777" w:rsidR="00147B68" w:rsidRDefault="0014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45FD8" w14:textId="77777777" w:rsidR="00147B68" w:rsidRDefault="00147B68">
      <w:r>
        <w:separator/>
      </w:r>
    </w:p>
  </w:footnote>
  <w:footnote w:type="continuationSeparator" w:id="0">
    <w:p w14:paraId="1BFD636B" w14:textId="77777777" w:rsidR="00147B68" w:rsidRDefault="0014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96EFE"/>
    <w:rsid w:val="00147B68"/>
    <w:rsid w:val="001919A0"/>
    <w:rsid w:val="001A6DB9"/>
    <w:rsid w:val="001F0CC0"/>
    <w:rsid w:val="00263D27"/>
    <w:rsid w:val="002D5C3F"/>
    <w:rsid w:val="003A1901"/>
    <w:rsid w:val="004A18C2"/>
    <w:rsid w:val="004E1D3C"/>
    <w:rsid w:val="005B3CF1"/>
    <w:rsid w:val="005F1A02"/>
    <w:rsid w:val="006619D5"/>
    <w:rsid w:val="006F5E95"/>
    <w:rsid w:val="00724699"/>
    <w:rsid w:val="00747A2B"/>
    <w:rsid w:val="00781FF2"/>
    <w:rsid w:val="00792F0E"/>
    <w:rsid w:val="007D46A7"/>
    <w:rsid w:val="008B5D23"/>
    <w:rsid w:val="009154C0"/>
    <w:rsid w:val="00921F15"/>
    <w:rsid w:val="00A44D3A"/>
    <w:rsid w:val="00A92CB2"/>
    <w:rsid w:val="00B9770C"/>
    <w:rsid w:val="00C0082C"/>
    <w:rsid w:val="00C81306"/>
    <w:rsid w:val="00D222F7"/>
    <w:rsid w:val="00DB02E7"/>
    <w:rsid w:val="00EB33F7"/>
    <w:rsid w:val="00EC4B80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6E87E-81F3-483B-B7FD-3B57808CCDAF}"/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3.xml><?xml version="1.0" encoding="utf-8"?>
<ds:datastoreItem xmlns:ds="http://schemas.openxmlformats.org/officeDocument/2006/customXml" ds:itemID="{9B658934-7A97-429C-88A3-D8E20D1AF953}"/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29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Aleksander Wojtowicz</cp:lastModifiedBy>
  <cp:revision>22</cp:revision>
  <dcterms:created xsi:type="dcterms:W3CDTF">2023-09-28T18:59:00Z</dcterms:created>
  <dcterms:modified xsi:type="dcterms:W3CDTF">2024-10-01T14:02:00Z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