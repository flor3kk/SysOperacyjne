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5B4E68CA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DD0C1D">
        <w:rPr>
          <w:rFonts w:ascii="Segoe UI" w:hAnsi="Segoe UI" w:cs="Segoe UI"/>
          <w:sz w:val="48"/>
          <w:szCs w:val="48"/>
        </w:rPr>
        <w:t>7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1399E231" w:rsidR="009154C0" w:rsidRPr="009154C0" w:rsidRDefault="00DD0C1D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 xml:space="preserve">Florek </w:t>
      </w:r>
      <w:r w:rsidRPr="00DD0C1D">
        <w:rPr>
          <w:rFonts w:ascii="Segoe UI Light" w:hAnsi="Segoe UI Light" w:cs="Segoe UI Light"/>
          <w:i/>
          <w:iCs/>
        </w:rPr>
        <w:t xml:space="preserve">Bartłomiej </w:t>
      </w:r>
      <w:r>
        <w:rPr>
          <w:rFonts w:ascii="Segoe UI Light" w:hAnsi="Segoe UI Light" w:cs="Segoe UI Light"/>
          <w:i/>
          <w:iCs/>
        </w:rPr>
        <w:t>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53218648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0C1D">
        <w:rPr>
          <w:rFonts w:ascii="Segoe UI" w:hAnsi="Segoe UI" w:cs="Segoe UI"/>
          <w:b/>
          <w:bCs/>
          <w:sz w:val="32"/>
          <w:szCs w:val="32"/>
        </w:rPr>
        <w:t>8.1</w:t>
      </w:r>
    </w:p>
    <w:p w14:paraId="5B27AD32" w14:textId="4CDEDDB3" w:rsidR="004E1D3C" w:rsidRDefault="003E28C9" w:rsidP="003E28C9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CEC02FB" wp14:editId="5782A919">
            <wp:extent cx="5760085" cy="7423150"/>
            <wp:effectExtent l="0" t="0" r="0" b="6350"/>
            <wp:docPr id="1607868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8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030" w14:textId="10E5BD1E" w:rsidR="003E28C9" w:rsidRDefault="003E28C9" w:rsidP="003E28C9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894EE68" wp14:editId="6E7758F2">
            <wp:extent cx="5760085" cy="1553210"/>
            <wp:effectExtent l="0" t="0" r="0" b="8890"/>
            <wp:docPr id="583514471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4471" name="Obraz 1" descr="Obraz zawierający tekst, elektronika, zrzut ekranu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47" w14:textId="5CB37A3A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0C1D">
        <w:rPr>
          <w:rFonts w:ascii="Segoe UI" w:hAnsi="Segoe UI" w:cs="Segoe UI"/>
          <w:b/>
          <w:bCs/>
          <w:sz w:val="32"/>
          <w:szCs w:val="32"/>
        </w:rPr>
        <w:t>8.</w:t>
      </w:r>
      <w:r>
        <w:rPr>
          <w:rFonts w:ascii="Segoe UI" w:hAnsi="Segoe UI" w:cs="Segoe UI"/>
          <w:b/>
          <w:bCs/>
          <w:sz w:val="32"/>
          <w:szCs w:val="32"/>
        </w:rPr>
        <w:t>2</w:t>
      </w:r>
      <w:r w:rsidR="00DD0C1D">
        <w:rPr>
          <w:rFonts w:ascii="Segoe UI" w:hAnsi="Segoe UI" w:cs="Segoe UI"/>
          <w:b/>
          <w:bCs/>
          <w:sz w:val="32"/>
          <w:szCs w:val="32"/>
        </w:rPr>
        <w:t>.3</w:t>
      </w:r>
    </w:p>
    <w:p w14:paraId="38BB7ED2" w14:textId="3154AEED" w:rsidR="004E1D3C" w:rsidRDefault="008447BF" w:rsidP="008447B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C78EC5" wp14:editId="2C3BD80B">
            <wp:extent cx="5760085" cy="2974975"/>
            <wp:effectExtent l="0" t="0" r="0" b="0"/>
            <wp:docPr id="39663241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241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A84" w14:textId="20DFF98C" w:rsidR="008447BF" w:rsidRDefault="008447BF" w:rsidP="008447B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B752F19" wp14:editId="03EA5448">
            <wp:extent cx="3524250" cy="1143000"/>
            <wp:effectExtent l="0" t="0" r="0" b="0"/>
            <wp:docPr id="8172747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475" name="Obraz 1" descr="Obraz zawierający tekst, zrzut ekranu, Czcionka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82D" w14:textId="5B12C5E9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0C1D">
        <w:rPr>
          <w:rFonts w:ascii="Segoe UI" w:hAnsi="Segoe UI" w:cs="Segoe UI"/>
          <w:b/>
          <w:bCs/>
          <w:sz w:val="32"/>
          <w:szCs w:val="32"/>
        </w:rPr>
        <w:t>8.2.6</w:t>
      </w:r>
    </w:p>
    <w:p w14:paraId="0562F4E2" w14:textId="356F55A8" w:rsidR="004E1D3C" w:rsidRDefault="00E92168" w:rsidP="00E92168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B35E494" wp14:editId="38AE6298">
            <wp:extent cx="4600575" cy="3829050"/>
            <wp:effectExtent l="0" t="0" r="9525" b="0"/>
            <wp:docPr id="2070335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5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389F" w14:textId="09D180A4" w:rsidR="00E92168" w:rsidRDefault="00E92168" w:rsidP="00E92168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540C807" wp14:editId="7CD88C08">
            <wp:extent cx="4772025" cy="1381125"/>
            <wp:effectExtent l="0" t="0" r="9525" b="9525"/>
            <wp:docPr id="4944254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548" name="Obraz 1" descr="Obraz zawierający tekst, zrzut ekranu, Czcionka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738" w14:textId="7A3F5C4C" w:rsidR="004E1D3C" w:rsidRPr="00D222F7" w:rsidRDefault="004E1D3C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sectPr w:rsidR="004E1D3C" w:rsidRPr="00D222F7" w:rsidSect="00792F0E">
      <w:headerReference w:type="default" r:id="rId16"/>
      <w:footerReference w:type="default" r:id="rId17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438C" w14:textId="77777777" w:rsidR="00307FEF" w:rsidRDefault="00307FEF">
      <w:r>
        <w:separator/>
      </w:r>
    </w:p>
  </w:endnote>
  <w:endnote w:type="continuationSeparator" w:id="0">
    <w:p w14:paraId="36F79AE8" w14:textId="77777777" w:rsidR="00307FEF" w:rsidRDefault="0030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1457B" w14:textId="77777777" w:rsidR="00307FEF" w:rsidRDefault="00307FEF">
      <w:r>
        <w:separator/>
      </w:r>
    </w:p>
  </w:footnote>
  <w:footnote w:type="continuationSeparator" w:id="0">
    <w:p w14:paraId="42A72BD5" w14:textId="77777777" w:rsidR="00307FEF" w:rsidRDefault="0030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12BC0"/>
    <w:rsid w:val="00096EFE"/>
    <w:rsid w:val="00147B68"/>
    <w:rsid w:val="001919A0"/>
    <w:rsid w:val="001A6DB9"/>
    <w:rsid w:val="001F0CC0"/>
    <w:rsid w:val="00263D27"/>
    <w:rsid w:val="002D5C3F"/>
    <w:rsid w:val="00307FEF"/>
    <w:rsid w:val="00311835"/>
    <w:rsid w:val="003861B7"/>
    <w:rsid w:val="003A1901"/>
    <w:rsid w:val="003E28C9"/>
    <w:rsid w:val="004A18C2"/>
    <w:rsid w:val="004E1D3C"/>
    <w:rsid w:val="005B3CF1"/>
    <w:rsid w:val="005F1A02"/>
    <w:rsid w:val="006619D5"/>
    <w:rsid w:val="006F5E95"/>
    <w:rsid w:val="00724699"/>
    <w:rsid w:val="00747A2B"/>
    <w:rsid w:val="00781FF2"/>
    <w:rsid w:val="00792F0E"/>
    <w:rsid w:val="007D46A7"/>
    <w:rsid w:val="008065EF"/>
    <w:rsid w:val="008447BF"/>
    <w:rsid w:val="008B5D23"/>
    <w:rsid w:val="009154C0"/>
    <w:rsid w:val="00921F15"/>
    <w:rsid w:val="00A44D3A"/>
    <w:rsid w:val="00A92CB2"/>
    <w:rsid w:val="00B9770C"/>
    <w:rsid w:val="00C0082C"/>
    <w:rsid w:val="00C81306"/>
    <w:rsid w:val="00D222F7"/>
    <w:rsid w:val="00DB02E7"/>
    <w:rsid w:val="00DD0C1D"/>
    <w:rsid w:val="00E92168"/>
    <w:rsid w:val="00EB33F7"/>
    <w:rsid w:val="00EC4B80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42</TotalTime>
  <Pages>3</Pages>
  <Words>16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26</cp:revision>
  <dcterms:created xsi:type="dcterms:W3CDTF">2023-09-28T18:59:00Z</dcterms:created>
  <dcterms:modified xsi:type="dcterms:W3CDTF">2024-11-15T16:24:00Z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